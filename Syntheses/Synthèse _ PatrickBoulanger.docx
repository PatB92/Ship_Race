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6F" w:rsidRDefault="005D2009" w:rsidP="005D200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Synthèse – </w:t>
      </w:r>
      <w:proofErr w:type="spellStart"/>
      <w:r>
        <w:rPr>
          <w:sz w:val="40"/>
          <w:szCs w:val="40"/>
        </w:rPr>
        <w:t>Ship</w:t>
      </w:r>
      <w:proofErr w:type="spellEnd"/>
      <w:r>
        <w:rPr>
          <w:sz w:val="40"/>
          <w:szCs w:val="40"/>
        </w:rPr>
        <w:t xml:space="preserve"> Race</w:t>
      </w:r>
    </w:p>
    <w:p w:rsidR="005D2009" w:rsidRDefault="005D2009" w:rsidP="005D2009">
      <w:pPr>
        <w:jc w:val="center"/>
        <w:rPr>
          <w:sz w:val="40"/>
          <w:szCs w:val="40"/>
        </w:rPr>
      </w:pPr>
    </w:p>
    <w:p w:rsidR="005D2009" w:rsidRDefault="005D2009" w:rsidP="005D200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</w:t>
      </w:r>
      <w:r w:rsidRPr="005D2009">
        <w:rPr>
          <w:b/>
          <w:sz w:val="32"/>
          <w:szCs w:val="32"/>
          <w:u w:val="single"/>
        </w:rPr>
        <w:t xml:space="preserve"> qui</w:t>
      </w:r>
      <w:r>
        <w:rPr>
          <w:b/>
          <w:sz w:val="32"/>
          <w:szCs w:val="32"/>
          <w:u w:val="single"/>
        </w:rPr>
        <w:t xml:space="preserve"> c’est bien passé :</w:t>
      </w:r>
    </w:p>
    <w:p w:rsidR="005D2009" w:rsidRDefault="005D2009" w:rsidP="005D2009">
      <w:pPr>
        <w:rPr>
          <w:sz w:val="28"/>
          <w:szCs w:val="28"/>
        </w:rPr>
      </w:pPr>
      <w:r>
        <w:rPr>
          <w:sz w:val="28"/>
          <w:szCs w:val="28"/>
        </w:rPr>
        <w:t>En somme le projet c’est bien déroulé.  Les obstacles ont été facilement créés ainsi que les déplacements du joueur.</w:t>
      </w:r>
      <w:r w:rsidR="00737BE8">
        <w:rPr>
          <w:sz w:val="28"/>
          <w:szCs w:val="28"/>
        </w:rPr>
        <w:t xml:space="preserve">  Sinon le travail d’équipe c’est bien produit nous avons les deux accomplis nos sections, même si ma partie du score n’est toujours pas complété.</w:t>
      </w:r>
    </w:p>
    <w:p w:rsidR="005D2009" w:rsidRDefault="005D2009" w:rsidP="005D2009">
      <w:pPr>
        <w:rPr>
          <w:sz w:val="28"/>
          <w:szCs w:val="28"/>
        </w:rPr>
      </w:pPr>
    </w:p>
    <w:p w:rsidR="005D2009" w:rsidRDefault="005D2009" w:rsidP="005D200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</w:t>
      </w:r>
      <w:r w:rsidRPr="005D2009">
        <w:rPr>
          <w:b/>
          <w:sz w:val="32"/>
          <w:szCs w:val="32"/>
          <w:u w:val="single"/>
        </w:rPr>
        <w:t xml:space="preserve"> qui</w:t>
      </w:r>
      <w:r>
        <w:rPr>
          <w:b/>
          <w:sz w:val="32"/>
          <w:szCs w:val="32"/>
          <w:u w:val="single"/>
        </w:rPr>
        <w:t xml:space="preserve"> c’</w:t>
      </w:r>
      <w:r>
        <w:rPr>
          <w:b/>
          <w:sz w:val="32"/>
          <w:szCs w:val="32"/>
          <w:u w:val="single"/>
        </w:rPr>
        <w:t>est mal</w:t>
      </w:r>
      <w:r>
        <w:rPr>
          <w:b/>
          <w:sz w:val="32"/>
          <w:szCs w:val="32"/>
          <w:u w:val="single"/>
        </w:rPr>
        <w:t xml:space="preserve"> passé :</w:t>
      </w:r>
    </w:p>
    <w:p w:rsidR="005D2009" w:rsidRDefault="005D2009" w:rsidP="005D2009">
      <w:pPr>
        <w:rPr>
          <w:sz w:val="28"/>
          <w:szCs w:val="28"/>
        </w:rPr>
      </w:pPr>
      <w:r w:rsidRPr="005D2009">
        <w:rPr>
          <w:sz w:val="28"/>
          <w:szCs w:val="28"/>
        </w:rPr>
        <w:t>Le score n’a pas été entièrement terminé</w:t>
      </w:r>
      <w:r>
        <w:rPr>
          <w:sz w:val="28"/>
          <w:szCs w:val="28"/>
        </w:rPr>
        <w:t xml:space="preserve"> et a été une section relativement plus complexe.  Sinon certains problèmes avec les transformations des objets sont survenus, mais rien d’insurmontable.</w:t>
      </w:r>
    </w:p>
    <w:p w:rsidR="005D2009" w:rsidRDefault="005D2009" w:rsidP="005D2009">
      <w:pPr>
        <w:rPr>
          <w:sz w:val="28"/>
          <w:szCs w:val="28"/>
        </w:rPr>
      </w:pPr>
    </w:p>
    <w:p w:rsidR="005D2009" w:rsidRDefault="005D2009" w:rsidP="005D200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</w:t>
      </w:r>
      <w:r w:rsidRPr="005D2009">
        <w:rPr>
          <w:b/>
          <w:sz w:val="32"/>
          <w:szCs w:val="32"/>
          <w:u w:val="single"/>
        </w:rPr>
        <w:t xml:space="preserve"> qui</w:t>
      </w:r>
      <w:r>
        <w:rPr>
          <w:b/>
          <w:sz w:val="32"/>
          <w:szCs w:val="32"/>
          <w:u w:val="single"/>
        </w:rPr>
        <w:t xml:space="preserve"> aurait pu aider à mieux se</w:t>
      </w:r>
      <w:r>
        <w:rPr>
          <w:b/>
          <w:sz w:val="32"/>
          <w:szCs w:val="32"/>
          <w:u w:val="single"/>
        </w:rPr>
        <w:t xml:space="preserve"> passé :</w:t>
      </w:r>
    </w:p>
    <w:p w:rsidR="005D2009" w:rsidRPr="005D2009" w:rsidRDefault="00737BE8" w:rsidP="005D2009">
      <w:pPr>
        <w:rPr>
          <w:sz w:val="28"/>
          <w:szCs w:val="28"/>
        </w:rPr>
      </w:pPr>
      <w:r>
        <w:rPr>
          <w:sz w:val="28"/>
          <w:szCs w:val="28"/>
        </w:rPr>
        <w:t>Si nous avions commencés avant, le projet aurait pu avoir d’autres options.</w:t>
      </w:r>
      <w:bookmarkStart w:id="0" w:name="_GoBack"/>
      <w:bookmarkEnd w:id="0"/>
    </w:p>
    <w:p w:rsidR="005D2009" w:rsidRPr="005D2009" w:rsidRDefault="005D2009" w:rsidP="005D2009">
      <w:pPr>
        <w:rPr>
          <w:sz w:val="28"/>
          <w:szCs w:val="28"/>
        </w:rPr>
      </w:pPr>
    </w:p>
    <w:p w:rsidR="005D2009" w:rsidRPr="005D2009" w:rsidRDefault="005D2009" w:rsidP="005D2009">
      <w:pPr>
        <w:rPr>
          <w:b/>
          <w:sz w:val="32"/>
          <w:szCs w:val="32"/>
          <w:u w:val="single"/>
        </w:rPr>
      </w:pPr>
    </w:p>
    <w:sectPr w:rsidR="005D2009" w:rsidRPr="005D2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09"/>
    <w:rsid w:val="00411554"/>
    <w:rsid w:val="005D2009"/>
    <w:rsid w:val="00737BE8"/>
    <w:rsid w:val="00D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BC7E3-DD09-499C-9860-202793B8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CBD24EB2.dotm</Template>
  <TotalTime>13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1</cp:revision>
  <dcterms:created xsi:type="dcterms:W3CDTF">2015-07-31T20:36:00Z</dcterms:created>
  <dcterms:modified xsi:type="dcterms:W3CDTF">2015-07-31T20:49:00Z</dcterms:modified>
</cp:coreProperties>
</file>