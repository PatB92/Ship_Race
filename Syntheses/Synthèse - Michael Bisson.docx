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7C" w:rsidRPr="00E15D7C" w:rsidRDefault="00E15D7C" w:rsidP="00E15D7C">
      <w:pPr>
        <w:jc w:val="center"/>
        <w:rPr>
          <w:b/>
          <w:sz w:val="40"/>
          <w:szCs w:val="40"/>
          <w:u w:val="single"/>
        </w:rPr>
      </w:pPr>
      <w:r w:rsidRPr="00E15D7C">
        <w:rPr>
          <w:b/>
          <w:sz w:val="40"/>
          <w:szCs w:val="40"/>
          <w:u w:val="single"/>
        </w:rPr>
        <w:t>Synthèse – Michael Bisson</w:t>
      </w:r>
    </w:p>
    <w:p w:rsidR="00E15D7C" w:rsidRDefault="00E15D7C" w:rsidP="00E15D7C">
      <w:pPr>
        <w:jc w:val="center"/>
        <w:rPr>
          <w:b/>
        </w:rPr>
      </w:pPr>
      <w:r>
        <w:rPr>
          <w:b/>
        </w:rPr>
        <w:t>Travail Pratique #2 (</w:t>
      </w:r>
      <w:proofErr w:type="spellStart"/>
      <w:r>
        <w:rPr>
          <w:b/>
        </w:rPr>
        <w:t>Ship</w:t>
      </w:r>
      <w:proofErr w:type="spellEnd"/>
      <w:r>
        <w:rPr>
          <w:b/>
        </w:rPr>
        <w:t xml:space="preserve"> Race)</w:t>
      </w:r>
    </w:p>
    <w:p w:rsidR="00E15D7C" w:rsidRDefault="00E15D7C" w:rsidP="00E15D7C">
      <w:pPr>
        <w:jc w:val="center"/>
        <w:rPr>
          <w:b/>
        </w:rPr>
      </w:pPr>
    </w:p>
    <w:p w:rsidR="00E15D7C" w:rsidRDefault="00E15D7C" w:rsidP="00E15D7C">
      <w:pPr>
        <w:rPr>
          <w:b/>
        </w:rPr>
      </w:pPr>
      <w:r>
        <w:rPr>
          <w:b/>
        </w:rPr>
        <w:t>Ce qui a bien été :</w:t>
      </w:r>
    </w:p>
    <w:p w:rsidR="00E15D7C" w:rsidRPr="00E15D7C" w:rsidRDefault="00E15D7C" w:rsidP="00E15D7C">
      <w:r>
        <w:t>La gestion des collisions s’est fait quand même assez rapidement. Le système d’obstacles étant assez simple en lui-même, la gestion des collisions devenait donc extrêmement facile à détecter.</w:t>
      </w:r>
    </w:p>
    <w:p w:rsidR="00E15D7C" w:rsidRDefault="00E15D7C" w:rsidP="00E15D7C">
      <w:pPr>
        <w:rPr>
          <w:b/>
        </w:rPr>
      </w:pPr>
    </w:p>
    <w:p w:rsidR="00E15D7C" w:rsidRDefault="00E15D7C" w:rsidP="00E15D7C">
      <w:pPr>
        <w:rPr>
          <w:b/>
        </w:rPr>
      </w:pPr>
      <w:r>
        <w:rPr>
          <w:b/>
        </w:rPr>
        <w:t>Ce qui a mal été :</w:t>
      </w:r>
    </w:p>
    <w:p w:rsidR="00E15D7C" w:rsidRPr="00E15D7C" w:rsidRDefault="00E15D7C" w:rsidP="00E15D7C">
      <w:r>
        <w:t>Si je pourrais cible une chose qui a mal été ce fut de démarré le tout. La création de la piste et son mouvement continue fut l’étape la plus laborieuse.</w:t>
      </w:r>
    </w:p>
    <w:p w:rsidR="00E15D7C" w:rsidRDefault="00E15D7C" w:rsidP="00E15D7C">
      <w:pPr>
        <w:rPr>
          <w:b/>
        </w:rPr>
      </w:pPr>
    </w:p>
    <w:p w:rsidR="00E15D7C" w:rsidRDefault="00E15D7C" w:rsidP="00E15D7C">
      <w:pPr>
        <w:rPr>
          <w:b/>
        </w:rPr>
      </w:pPr>
      <w:r>
        <w:rPr>
          <w:b/>
        </w:rPr>
        <w:t xml:space="preserve">Ce qui aurait pu aller mieux : </w:t>
      </w:r>
    </w:p>
    <w:p w:rsidR="00E15D7C" w:rsidRPr="00E15D7C" w:rsidRDefault="00E15D7C" w:rsidP="00E15D7C">
      <w:r>
        <w:t xml:space="preserve">Possiblement d’entamer le travail plus d’avance aurait permis d’accomplir un peu plus de </w:t>
      </w:r>
      <w:proofErr w:type="spellStart"/>
      <w:r>
        <w:t>jui</w:t>
      </w:r>
      <w:bookmarkStart w:id="0" w:name="_GoBack"/>
      <w:bookmarkEnd w:id="0"/>
      <w:r>
        <w:t>ce</w:t>
      </w:r>
      <w:proofErr w:type="spellEnd"/>
      <w:r>
        <w:t xml:space="preserve"> comme incorporer de la musique, des SFX ou même peut-être une mécanique de tir ce qui, à mon avis, n’aurait pas été si compliqué a implémenter.</w:t>
      </w:r>
    </w:p>
    <w:sectPr w:rsidR="00E15D7C" w:rsidRPr="00E15D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7C"/>
    <w:rsid w:val="003C5B4B"/>
    <w:rsid w:val="00D6329B"/>
    <w:rsid w:val="00E1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85189-FE3F-4ADC-89BD-2F4CB965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96F58FC5.dotm</Template>
  <TotalTime>4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Bart</dc:creator>
  <cp:keywords/>
  <dc:description/>
  <cp:lastModifiedBy>College Bart</cp:lastModifiedBy>
  <cp:revision>1</cp:revision>
  <dcterms:created xsi:type="dcterms:W3CDTF">2015-07-31T20:01:00Z</dcterms:created>
  <dcterms:modified xsi:type="dcterms:W3CDTF">2015-07-31T20:05:00Z</dcterms:modified>
</cp:coreProperties>
</file>